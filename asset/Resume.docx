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alias w:val="Author"/>
        <w:tag w:val=""/>
        <w:id w:val="-1057703664"/>
        <w:placeholder>
          <w:docPart w:val="B77E3C2A4D10488EBAB824D6FFA3782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2A41C5A2" w14:textId="5D4E2FF4" w:rsidR="00320560" w:rsidRPr="00930852" w:rsidRDefault="00930852">
          <w:pPr>
            <w:pStyle w:val="Title"/>
            <w:rPr>
              <w:rFonts w:ascii="Times New Roman" w:hAnsi="Times New Roman" w:cs="Times New Roman"/>
            </w:rPr>
          </w:pPr>
          <w:r w:rsidRPr="00930852">
            <w:rPr>
              <w:rFonts w:ascii="Times New Roman" w:hAnsi="Times New Roman" w:cs="Times New Roman"/>
            </w:rPr>
            <w:t>Prince Kpae</w:t>
          </w:r>
        </w:p>
      </w:sdtContent>
    </w:sdt>
    <w:p w14:paraId="3847B0A4" w14:textId="2F146B2E" w:rsidR="00320560" w:rsidRDefault="00930852" w:rsidP="00A16D47">
      <w:pPr>
        <w:rPr>
          <w:rFonts w:ascii="Times New Roman" w:hAnsi="Times New Roman" w:cs="Times New Roman"/>
        </w:rPr>
      </w:pPr>
      <w:r w:rsidRPr="00930852">
        <w:rPr>
          <w:rFonts w:ascii="Times New Roman" w:hAnsi="Times New Roman" w:cs="Times New Roman"/>
        </w:rPr>
        <w:t>4429 Miami Street</w:t>
      </w:r>
      <w:r w:rsidR="00320560" w:rsidRPr="00930852">
        <w:rPr>
          <w:rFonts w:ascii="Times New Roman" w:hAnsi="Times New Roman" w:cs="Times New Roman"/>
        </w:rPr>
        <w:t xml:space="preserve"> | </w:t>
      </w:r>
      <w:r w:rsidRPr="00930852">
        <w:rPr>
          <w:rFonts w:ascii="Times New Roman" w:hAnsi="Times New Roman" w:cs="Times New Roman"/>
        </w:rPr>
        <w:t>St. Louis, MO 63116</w:t>
      </w:r>
      <w:r w:rsidR="00320560" w:rsidRPr="00930852">
        <w:rPr>
          <w:rFonts w:ascii="Times New Roman" w:hAnsi="Times New Roman" w:cs="Times New Roman"/>
        </w:rPr>
        <w:t xml:space="preserve"> | </w:t>
      </w:r>
      <w:r w:rsidRPr="00930852">
        <w:rPr>
          <w:rFonts w:ascii="Times New Roman" w:hAnsi="Times New Roman" w:cs="Times New Roman"/>
        </w:rPr>
        <w:t>3143323865</w:t>
      </w:r>
      <w:r w:rsidR="00320560" w:rsidRPr="00930852">
        <w:rPr>
          <w:rFonts w:ascii="Times New Roman" w:hAnsi="Times New Roman" w:cs="Times New Roman"/>
        </w:rPr>
        <w:t xml:space="preserve"> | </w:t>
      </w:r>
      <w:hyperlink r:id="rId8" w:history="1">
        <w:r w:rsidR="00904F88" w:rsidRPr="003B2AEE">
          <w:rPr>
            <w:rStyle w:val="Hyperlink"/>
            <w:rFonts w:ascii="Times New Roman" w:hAnsi="Times New Roman" w:cs="Times New Roman"/>
          </w:rPr>
          <w:t>princekpae430@gmail.com</w:t>
        </w:r>
      </w:hyperlink>
    </w:p>
    <w:p w14:paraId="77F99E56" w14:textId="7853F66D" w:rsidR="00904F88" w:rsidRPr="00930852" w:rsidRDefault="00001CCD" w:rsidP="00A16D47">
      <w:pPr>
        <w:rPr>
          <w:rFonts w:ascii="Times New Roman" w:hAnsi="Times New Roman" w:cs="Times New Roman"/>
        </w:rPr>
      </w:pPr>
      <w:hyperlink r:id="rId9" w:history="1">
        <w:r w:rsidR="00900445" w:rsidRPr="00900445">
          <w:rPr>
            <w:rStyle w:val="Hyperlink"/>
            <w:rFonts w:ascii="Times New Roman" w:hAnsi="Times New Roman" w:cs="Times New Roman"/>
          </w:rPr>
          <w:t>https://www.linkedin.com/in/prince-kpae/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:rsidRPr="00930852" w14:paraId="051C9939" w14:textId="77777777" w:rsidTr="00320560">
        <w:sdt>
          <w:sdtPr>
            <w:rPr>
              <w:rFonts w:ascii="Times New Roman" w:hAnsi="Times New Roman" w:cs="Times New Roman"/>
            </w:rPr>
            <w:id w:val="1987511812"/>
            <w:placeholder>
              <w:docPart w:val="F605DF4EE2A24A81AC4BA2BD10915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315066C9" w14:textId="77777777" w:rsidR="00F75D2E" w:rsidRPr="00930852" w:rsidRDefault="00A16D47">
                <w:pPr>
                  <w:pStyle w:val="Heading1"/>
                  <w:rPr>
                    <w:rFonts w:ascii="Times New Roman" w:hAnsi="Times New Roman" w:cs="Times New Roman"/>
                  </w:rPr>
                </w:pPr>
                <w:r w:rsidRPr="00930852">
                  <w:rPr>
                    <w:rFonts w:ascii="Times New Roman" w:hAnsi="Times New Roman" w:cs="Times New Roman"/>
                  </w:rP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14:paraId="7483F360" w14:textId="77777777" w:rsidR="00F75D2E" w:rsidRPr="00930852" w:rsidRDefault="00F75D2E">
            <w:pPr>
              <w:pStyle w:val="Heading1"/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69928426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352ED030" w14:textId="5C16A6AF" w:rsidR="00F75D2E" w:rsidRPr="00930852" w:rsidRDefault="00930852" w:rsidP="00930852">
            <w:pPr>
              <w:tabs>
                <w:tab w:val="left" w:pos="7068"/>
              </w:tabs>
              <w:rPr>
                <w:rFonts w:ascii="Times New Roman" w:hAnsi="Times New Roman" w:cs="Times New Roman"/>
              </w:rPr>
            </w:pPr>
            <w:r w:rsidRPr="00930852">
              <w:rPr>
                <w:rFonts w:ascii="Times New Roman" w:hAnsi="Times New Roman" w:cs="Times New Roman"/>
              </w:rPr>
              <w:t>An entry</w:t>
            </w:r>
            <w:r w:rsidR="006411F7">
              <w:rPr>
                <w:rFonts w:ascii="Times New Roman" w:hAnsi="Times New Roman" w:cs="Times New Roman"/>
              </w:rPr>
              <w:t xml:space="preserve">-level </w:t>
            </w:r>
            <w:r w:rsidR="007D2719">
              <w:rPr>
                <w:rFonts w:ascii="Times New Roman" w:hAnsi="Times New Roman" w:cs="Times New Roman"/>
              </w:rPr>
              <w:t xml:space="preserve">CIS or IT position </w:t>
            </w:r>
            <w:r w:rsidR="00A10428">
              <w:rPr>
                <w:rFonts w:ascii="Times New Roman" w:hAnsi="Times New Roman" w:cs="Times New Roman"/>
              </w:rPr>
              <w:t>in the Saint Louis area.</w:t>
            </w:r>
            <w:r w:rsidRPr="0093085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379" w:type="dxa"/>
          </w:tcPr>
          <w:p w14:paraId="5FF588EB" w14:textId="77777777" w:rsidR="00F75D2E" w:rsidRPr="00930852" w:rsidRDefault="00F75D2E">
            <w:pPr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25C38743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34E48B69" w14:textId="77777777" w:rsidR="00F75D2E" w:rsidRPr="00930852" w:rsidRDefault="00001CCD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96543230"/>
                <w:placeholder>
                  <w:docPart w:val="42860EAC642F40BF90F0669717EC9467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930852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  <w:tc>
          <w:tcPr>
            <w:tcW w:w="1379" w:type="dxa"/>
          </w:tcPr>
          <w:p w14:paraId="3EC4FA4F" w14:textId="77777777" w:rsidR="00F75D2E" w:rsidRPr="00930852" w:rsidRDefault="00F75D2E">
            <w:pPr>
              <w:pStyle w:val="Heading1"/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464C679C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5928D1A8" w14:textId="454E93AF" w:rsidR="00F75D2E" w:rsidRPr="00930852" w:rsidRDefault="0093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</w:t>
            </w:r>
          </w:p>
          <w:p w14:paraId="0DFFFC57" w14:textId="7B828C16" w:rsidR="00F75D2E" w:rsidRPr="00930852" w:rsidRDefault="00930852" w:rsidP="00320560">
            <w:pPr>
              <w:rPr>
                <w:rStyle w:val="Emphasis"/>
                <w:rFonts w:ascii="Times New Roman" w:hAnsi="Times New Roman" w:cs="Times New Roman"/>
              </w:rPr>
            </w:pPr>
            <w:r>
              <w:rPr>
                <w:rStyle w:val="Emphasis"/>
                <w:rFonts w:ascii="Times New Roman" w:hAnsi="Times New Roman" w:cs="Times New Roman"/>
              </w:rPr>
              <w:t>Southern Illinois University Edwardsville</w:t>
            </w:r>
          </w:p>
        </w:tc>
        <w:tc>
          <w:tcPr>
            <w:tcW w:w="1379" w:type="dxa"/>
          </w:tcPr>
          <w:p w14:paraId="30805512" w14:textId="06355DC0" w:rsidR="00F75D2E" w:rsidRPr="00930852" w:rsidRDefault="00930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3, 2024</w:t>
            </w:r>
          </w:p>
        </w:tc>
      </w:tr>
      <w:tr w:rsidR="00F75D2E" w:rsidRPr="00930852" w14:paraId="449C5402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6B28222A" w14:textId="77777777" w:rsidR="00F75D2E" w:rsidRDefault="00930852" w:rsidP="0093085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Major: Computer Information Systems</w:t>
            </w:r>
          </w:p>
          <w:p w14:paraId="201E06E2" w14:textId="69F57DE7" w:rsidR="00930852" w:rsidRPr="00930852" w:rsidRDefault="00930852" w:rsidP="0093085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course work: J</w:t>
            </w:r>
            <w:r w:rsidR="00112960">
              <w:rPr>
                <w:rFonts w:ascii="Times New Roman" w:hAnsi="Times New Roman" w:cs="Times New Roman"/>
              </w:rPr>
              <w:t>ava, C#, web application</w:t>
            </w:r>
            <w:r w:rsidR="00E37117">
              <w:rPr>
                <w:rFonts w:ascii="Times New Roman" w:hAnsi="Times New Roman" w:cs="Times New Roman"/>
              </w:rPr>
              <w:t xml:space="preserve"> design, mobile </w:t>
            </w:r>
            <w:r w:rsidR="00F415DC">
              <w:rPr>
                <w:rFonts w:ascii="Times New Roman" w:hAnsi="Times New Roman" w:cs="Times New Roman"/>
              </w:rPr>
              <w:t xml:space="preserve">app development, database design, </w:t>
            </w:r>
            <w:r w:rsidR="00A65E9F">
              <w:rPr>
                <w:rFonts w:ascii="Times New Roman" w:hAnsi="Times New Roman" w:cs="Times New Roman"/>
              </w:rPr>
              <w:t>data visualization</w:t>
            </w:r>
            <w:r w:rsidR="00EE1104">
              <w:rPr>
                <w:rFonts w:ascii="Times New Roman" w:hAnsi="Times New Roman" w:cs="Times New Roman"/>
              </w:rPr>
              <w:t>,</w:t>
            </w:r>
            <w:r w:rsidR="009931A9">
              <w:rPr>
                <w:rFonts w:ascii="Times New Roman" w:hAnsi="Times New Roman" w:cs="Times New Roman"/>
              </w:rPr>
              <w:t xml:space="preserve"> and</w:t>
            </w:r>
            <w:r w:rsidR="00EE1104">
              <w:rPr>
                <w:rFonts w:ascii="Times New Roman" w:hAnsi="Times New Roman" w:cs="Times New Roman"/>
              </w:rPr>
              <w:t xml:space="preserve"> information technology </w:t>
            </w:r>
            <w:r w:rsidR="009931A9">
              <w:rPr>
                <w:rFonts w:ascii="Times New Roman" w:hAnsi="Times New Roman" w:cs="Times New Roman"/>
              </w:rPr>
              <w:t>hardware &amp; system software</w:t>
            </w:r>
          </w:p>
        </w:tc>
        <w:tc>
          <w:tcPr>
            <w:tcW w:w="1379" w:type="dxa"/>
            <w:tcMar>
              <w:bottom w:w="230" w:type="dxa"/>
            </w:tcMar>
          </w:tcPr>
          <w:p w14:paraId="3AFADA7A" w14:textId="77777777" w:rsidR="00F75D2E" w:rsidRPr="00930852" w:rsidRDefault="00F75D2E">
            <w:pPr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122D4800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3C4FBAD3" w14:textId="77777777" w:rsidR="00F75D2E" w:rsidRPr="00930852" w:rsidRDefault="00001CCD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657741879"/>
                <w:placeholder>
                  <w:docPart w:val="ECD41FCD3A304C3BAD591CADC7A9E57E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930852">
                  <w:rPr>
                    <w:rFonts w:ascii="Times New Roman" w:hAnsi="Times New Roman" w:cs="Times New Roman"/>
                  </w:rPr>
                  <w:t>Skills &amp; Abilities</w:t>
                </w:r>
              </w:sdtContent>
            </w:sdt>
          </w:p>
        </w:tc>
        <w:tc>
          <w:tcPr>
            <w:tcW w:w="1379" w:type="dxa"/>
          </w:tcPr>
          <w:p w14:paraId="59BF1248" w14:textId="77777777" w:rsidR="00F75D2E" w:rsidRPr="00930852" w:rsidRDefault="00F75D2E">
            <w:pPr>
              <w:pStyle w:val="Heading1"/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529C0FF1" w14:textId="77777777" w:rsidTr="00320560">
        <w:tc>
          <w:tcPr>
            <w:tcW w:w="7981" w:type="dxa"/>
            <w:tcMar>
              <w:top w:w="29" w:type="dxa"/>
              <w:bottom w:w="29" w:type="dxa"/>
              <w:right w:w="144" w:type="dxa"/>
            </w:tcMar>
          </w:tcPr>
          <w:p w14:paraId="1895219A" w14:textId="0F05BA85" w:rsidR="0000013F" w:rsidRDefault="0000013F" w:rsidP="00F21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Technical </w:t>
            </w:r>
          </w:p>
          <w:p w14:paraId="7144A397" w14:textId="02DDF88E" w:rsidR="00386B65" w:rsidRPr="0000013F" w:rsidRDefault="00F21412" w:rsidP="000001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0013F">
              <w:rPr>
                <w:rFonts w:ascii="Times New Roman" w:hAnsi="Times New Roman" w:cs="Times New Roman"/>
              </w:rPr>
              <w:t>HTML</w:t>
            </w:r>
          </w:p>
          <w:p w14:paraId="055B08AC" w14:textId="77777777" w:rsidR="00F21412" w:rsidRPr="0000013F" w:rsidRDefault="0085172D" w:rsidP="000001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0013F">
              <w:rPr>
                <w:rFonts w:ascii="Times New Roman" w:hAnsi="Times New Roman" w:cs="Times New Roman"/>
              </w:rPr>
              <w:t>Cascading Style Sheets (CSS)</w:t>
            </w:r>
          </w:p>
          <w:p w14:paraId="5BF7F145" w14:textId="77777777" w:rsidR="0085172D" w:rsidRPr="0000013F" w:rsidRDefault="0085172D" w:rsidP="000001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0013F">
              <w:rPr>
                <w:rFonts w:ascii="Times New Roman" w:hAnsi="Times New Roman" w:cs="Times New Roman"/>
              </w:rPr>
              <w:t>PHP</w:t>
            </w:r>
          </w:p>
          <w:p w14:paraId="634DCE18" w14:textId="77777777" w:rsidR="0085172D" w:rsidRPr="0000013F" w:rsidRDefault="0085172D" w:rsidP="000001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0013F">
              <w:rPr>
                <w:rFonts w:ascii="Times New Roman" w:hAnsi="Times New Roman" w:cs="Times New Roman"/>
              </w:rPr>
              <w:t>Java</w:t>
            </w:r>
          </w:p>
          <w:p w14:paraId="5A66018E" w14:textId="77777777" w:rsidR="0085172D" w:rsidRPr="0000013F" w:rsidRDefault="0085172D" w:rsidP="000001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0013F">
              <w:rPr>
                <w:rFonts w:ascii="Times New Roman" w:hAnsi="Times New Roman" w:cs="Times New Roman"/>
              </w:rPr>
              <w:t>C#</w:t>
            </w:r>
          </w:p>
          <w:p w14:paraId="0F0B2669" w14:textId="77777777" w:rsidR="0085172D" w:rsidRPr="0000013F" w:rsidRDefault="00BA3A56" w:rsidP="000001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0013F">
              <w:rPr>
                <w:rFonts w:ascii="Times New Roman" w:hAnsi="Times New Roman" w:cs="Times New Roman"/>
              </w:rPr>
              <w:t>SQL</w:t>
            </w:r>
          </w:p>
          <w:p w14:paraId="1AB1196E" w14:textId="7CA18342" w:rsidR="00BA3A56" w:rsidRPr="00001CCD" w:rsidRDefault="00BA3A56" w:rsidP="00001C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0013F">
              <w:rPr>
                <w:rFonts w:ascii="Times New Roman" w:hAnsi="Times New Roman" w:cs="Times New Roman"/>
              </w:rPr>
              <w:t>Python</w:t>
            </w:r>
          </w:p>
          <w:p w14:paraId="49C0737A" w14:textId="77777777" w:rsidR="0000013F" w:rsidRDefault="0000013F" w:rsidP="00F21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</w:t>
            </w:r>
          </w:p>
          <w:p w14:paraId="4F9342D7" w14:textId="77777777" w:rsidR="00A54DFF" w:rsidRDefault="00A54DFF" w:rsidP="00A54DF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Service</w:t>
            </w:r>
          </w:p>
          <w:p w14:paraId="2FA55633" w14:textId="77777777" w:rsidR="00A54DFF" w:rsidRDefault="00A54DFF" w:rsidP="00A54DF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Teamwork</w:t>
            </w:r>
          </w:p>
          <w:p w14:paraId="6E2FD46E" w14:textId="69CFE864" w:rsidR="00A54DFF" w:rsidRPr="00A54DFF" w:rsidRDefault="00A54DFF" w:rsidP="00A54DF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</w:t>
            </w:r>
          </w:p>
        </w:tc>
        <w:tc>
          <w:tcPr>
            <w:tcW w:w="1379" w:type="dxa"/>
          </w:tcPr>
          <w:p w14:paraId="3BF57526" w14:textId="77777777" w:rsidR="00F75D2E" w:rsidRPr="00930852" w:rsidRDefault="00F75D2E">
            <w:pPr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171266E1" w14:textId="77777777" w:rsidTr="00320560">
        <w:sdt>
          <w:sdtPr>
            <w:rPr>
              <w:rFonts w:ascii="Times New Roman" w:hAnsi="Times New Roman" w:cs="Times New Roman"/>
            </w:rPr>
            <w:id w:val="93044513"/>
            <w:placeholder>
              <w:docPart w:val="C9E8FEB1547A4D01B3D4800412F3F9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7289C5A1" w14:textId="77777777" w:rsidR="00F75D2E" w:rsidRPr="00930852" w:rsidRDefault="00A16D47">
                <w:pPr>
                  <w:rPr>
                    <w:rFonts w:ascii="Times New Roman" w:hAnsi="Times New Roman" w:cs="Times New Roman"/>
                  </w:rPr>
                </w:pPr>
                <w:r w:rsidRPr="00930852">
                  <w:rPr>
                    <w:rFonts w:ascii="Times New Roman" w:hAnsi="Times New Roman" w:cs="Times New Roman"/>
                  </w:rPr>
                  <w:t>Leadership</w:t>
                </w:r>
              </w:p>
            </w:tc>
          </w:sdtContent>
        </w:sdt>
        <w:tc>
          <w:tcPr>
            <w:tcW w:w="1379" w:type="dxa"/>
          </w:tcPr>
          <w:p w14:paraId="2A6F9E23" w14:textId="77777777" w:rsidR="00F75D2E" w:rsidRPr="00930852" w:rsidRDefault="00F75D2E">
            <w:pPr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218EEA07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2DD00AEB" w14:textId="5CA19343" w:rsidR="00F75D2E" w:rsidRPr="00112D3A" w:rsidRDefault="00930852" w:rsidP="00112D3A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Served as </w:t>
            </w:r>
            <w:r w:rsidR="00112D3A">
              <w:rPr>
                <w:rFonts w:ascii="Times New Roman" w:hAnsi="Times New Roman" w:cs="Times New Roman"/>
              </w:rPr>
              <w:t>a president and vice president for the African Student Association</w:t>
            </w:r>
          </w:p>
        </w:tc>
        <w:tc>
          <w:tcPr>
            <w:tcW w:w="1379" w:type="dxa"/>
          </w:tcPr>
          <w:p w14:paraId="213FA44D" w14:textId="77777777" w:rsidR="00F75D2E" w:rsidRPr="00930852" w:rsidRDefault="00F75D2E">
            <w:pPr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5128ED5B" w14:textId="77777777" w:rsidTr="00320560">
        <w:tc>
          <w:tcPr>
            <w:tcW w:w="7981" w:type="dxa"/>
            <w:tcMar>
              <w:bottom w:w="0" w:type="dxa"/>
              <w:right w:w="144" w:type="dxa"/>
            </w:tcMar>
          </w:tcPr>
          <w:p w14:paraId="02B4D009" w14:textId="77777777" w:rsidR="00F75D2E" w:rsidRPr="00930852" w:rsidRDefault="00001CCD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209806"/>
                <w:placeholder>
                  <w:docPart w:val="1E6D3FEF83664BA896170729E62AF6FF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930852"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</w:p>
        </w:tc>
        <w:tc>
          <w:tcPr>
            <w:tcW w:w="1379" w:type="dxa"/>
          </w:tcPr>
          <w:p w14:paraId="6D9D934D" w14:textId="77777777" w:rsidR="00F75D2E" w:rsidRPr="00930852" w:rsidRDefault="00F75D2E">
            <w:pPr>
              <w:pStyle w:val="Heading1"/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75AFE611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2A269AB2" w14:textId="35AFB751" w:rsidR="00F75D2E" w:rsidRPr="00112D3A" w:rsidRDefault="00112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Morris University Center</w:t>
            </w:r>
          </w:p>
          <w:p w14:paraId="260961F4" w14:textId="27A1AE55" w:rsidR="00F75D2E" w:rsidRPr="00930852" w:rsidRDefault="00930852">
            <w:pPr>
              <w:rPr>
                <w:rStyle w:val="Emphasis"/>
                <w:rFonts w:ascii="Times New Roman" w:hAnsi="Times New Roman" w:cs="Times New Roman"/>
              </w:rPr>
            </w:pPr>
            <w:r w:rsidRPr="00112D3A">
              <w:rPr>
                <w:rStyle w:val="Emphasis"/>
                <w:rFonts w:ascii="Times New Roman" w:hAnsi="Times New Roman" w:cs="Times New Roman"/>
              </w:rPr>
              <w:t>Food Prep Assistant/Student Superv</w:t>
            </w:r>
            <w:r w:rsidR="00112D3A" w:rsidRPr="00112D3A">
              <w:rPr>
                <w:rStyle w:val="Emphasis"/>
                <w:rFonts w:ascii="Times New Roman" w:hAnsi="Times New Roman" w:cs="Times New Roman"/>
              </w:rPr>
              <w:t>isor</w:t>
            </w:r>
          </w:p>
        </w:tc>
        <w:tc>
          <w:tcPr>
            <w:tcW w:w="1379" w:type="dxa"/>
          </w:tcPr>
          <w:p w14:paraId="50FF8576" w14:textId="527B79A0" w:rsidR="00F75D2E" w:rsidRPr="00112D3A" w:rsidRDefault="00930852">
            <w:pPr>
              <w:rPr>
                <w:rFonts w:ascii="Times New Roman" w:hAnsi="Times New Roman" w:cs="Times New Roman"/>
              </w:rPr>
            </w:pPr>
            <w:r w:rsidRPr="00112D3A">
              <w:rPr>
                <w:rFonts w:ascii="Times New Roman" w:hAnsi="Times New Roman" w:cs="Times New Roman"/>
              </w:rPr>
              <w:t>August 2018 – May 2024</w:t>
            </w:r>
          </w:p>
        </w:tc>
      </w:tr>
      <w:tr w:rsidR="00F75D2E" w:rsidRPr="00930852" w14:paraId="3290F81D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1B0E5D06" w14:textId="54B2EE88" w:rsidR="00F75D2E" w:rsidRPr="00930852" w:rsidRDefault="00112D3A" w:rsidP="00112D3A">
            <w:pPr>
              <w:pStyle w:val="ListBulle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Assisting in making/serving foods to students/faculties.</w:t>
            </w:r>
          </w:p>
        </w:tc>
        <w:tc>
          <w:tcPr>
            <w:tcW w:w="1379" w:type="dxa"/>
          </w:tcPr>
          <w:p w14:paraId="1113758A" w14:textId="77777777" w:rsidR="00F75D2E" w:rsidRPr="00930852" w:rsidRDefault="00F75D2E">
            <w:pPr>
              <w:rPr>
                <w:rFonts w:ascii="Times New Roman" w:hAnsi="Times New Roman" w:cs="Times New Roman"/>
              </w:rPr>
            </w:pPr>
          </w:p>
        </w:tc>
      </w:tr>
      <w:tr w:rsidR="00F75D2E" w:rsidRPr="00930852" w14:paraId="639B86F5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7E8B4739" w14:textId="746903E6" w:rsidR="00F75D2E" w:rsidRPr="00930852" w:rsidRDefault="00112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Fitness Center</w:t>
            </w:r>
          </w:p>
          <w:p w14:paraId="40385BFB" w14:textId="56A33933" w:rsidR="00F75D2E" w:rsidRPr="00112D3A" w:rsidRDefault="00112D3A">
            <w:pPr>
              <w:rPr>
                <w:rStyle w:val="Emphasis"/>
                <w:rFonts w:ascii="Times New Roman" w:hAnsi="Times New Roman" w:cs="Times New Roman"/>
              </w:rPr>
            </w:pPr>
            <w:r>
              <w:rPr>
                <w:rStyle w:val="Emphasis"/>
                <w:rFonts w:ascii="Times New Roman" w:hAnsi="Times New Roman" w:cs="Times New Roman"/>
              </w:rPr>
              <w:t>Intramural League Referee</w:t>
            </w:r>
          </w:p>
        </w:tc>
        <w:tc>
          <w:tcPr>
            <w:tcW w:w="1379" w:type="dxa"/>
          </w:tcPr>
          <w:p w14:paraId="4D2D72D7" w14:textId="5B6F72CF" w:rsidR="00F75D2E" w:rsidRPr="00930852" w:rsidRDefault="00112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 2023 – May 2024</w:t>
            </w:r>
          </w:p>
        </w:tc>
      </w:tr>
      <w:tr w:rsidR="00F75D2E" w:rsidRPr="00930852" w14:paraId="2653C523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60955193" w14:textId="251D1EAA" w:rsidR="00112D3A" w:rsidRPr="00112D3A" w:rsidRDefault="00112D3A" w:rsidP="00112D3A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responsible for keeping the game safe and make sure players don’t get in an altercation.</w:t>
            </w:r>
          </w:p>
        </w:tc>
        <w:tc>
          <w:tcPr>
            <w:tcW w:w="1379" w:type="dxa"/>
          </w:tcPr>
          <w:p w14:paraId="5B6755CF" w14:textId="77777777" w:rsidR="00F75D2E" w:rsidRPr="00930852" w:rsidRDefault="00F75D2E">
            <w:pPr>
              <w:rPr>
                <w:rFonts w:ascii="Times New Roman" w:hAnsi="Times New Roman" w:cs="Times New Roman"/>
              </w:rPr>
            </w:pPr>
          </w:p>
        </w:tc>
      </w:tr>
      <w:tr w:rsidR="00941D31" w:rsidRPr="00112D3A" w14:paraId="63E1B151" w14:textId="480756AA" w:rsidTr="00B54E87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20F911D9" w14:textId="7583A22D" w:rsidR="00941D31" w:rsidRPr="00930852" w:rsidRDefault="00A92BA2" w:rsidP="00941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BJC School Outreach and Youth Development</w:t>
            </w:r>
          </w:p>
          <w:p w14:paraId="33050D73" w14:textId="575F13B3" w:rsidR="00941D31" w:rsidRPr="00112D3A" w:rsidRDefault="00941D31" w:rsidP="00941D31">
            <w:pPr>
              <w:rPr>
                <w:rStyle w:val="Emphasis"/>
                <w:rFonts w:ascii="Times New Roman" w:hAnsi="Times New Roman" w:cs="Times New Roman"/>
              </w:rPr>
            </w:pPr>
            <w:r>
              <w:rPr>
                <w:rStyle w:val="Emphasis"/>
                <w:rFonts w:ascii="Times New Roman" w:hAnsi="Times New Roman" w:cs="Times New Roman"/>
              </w:rPr>
              <w:t>Int</w:t>
            </w:r>
            <w:r w:rsidR="00C02774">
              <w:rPr>
                <w:rStyle w:val="Emphasis"/>
                <w:rFonts w:ascii="Times New Roman" w:hAnsi="Times New Roman" w:cs="Times New Roman"/>
              </w:rPr>
              <w:t>ern</w:t>
            </w:r>
          </w:p>
        </w:tc>
        <w:tc>
          <w:tcPr>
            <w:tcW w:w="1379" w:type="dxa"/>
          </w:tcPr>
          <w:p w14:paraId="5C948FA6" w14:textId="4CCE20DA" w:rsidR="00941D31" w:rsidRPr="00112D3A" w:rsidRDefault="00C02774" w:rsidP="00941D31">
            <w:pPr>
              <w:rPr>
                <w:rStyle w:val="Emphasis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</w:t>
            </w:r>
            <w:r w:rsidR="00941D31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19</w:t>
            </w:r>
            <w:r w:rsidR="00941D31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August</w:t>
            </w:r>
            <w:r w:rsidR="00941D31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941D31" w:rsidRPr="00112D3A" w14:paraId="4800B1AE" w14:textId="77777777" w:rsidTr="00F677B4">
        <w:trPr>
          <w:gridAfter w:val="1"/>
          <w:wAfter w:w="1379" w:type="dxa"/>
        </w:trPr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645C67A3" w14:textId="7900A728" w:rsidR="00941D31" w:rsidRPr="00112D3A" w:rsidRDefault="00F37E3E" w:rsidP="00941D31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Assisting in preparing for school</w:t>
            </w:r>
            <w:r w:rsidR="008951AA">
              <w:rPr>
                <w:rFonts w:ascii="Times New Roman" w:hAnsi="Times New Roman" w:cs="Times New Roman"/>
              </w:rPr>
              <w:t>s by printing worksheets and putting the worksheets in the fold</w:t>
            </w:r>
            <w:r w:rsidR="00265141">
              <w:rPr>
                <w:rFonts w:ascii="Times New Roman" w:hAnsi="Times New Roman" w:cs="Times New Roman"/>
              </w:rPr>
              <w:t>.</w:t>
            </w:r>
          </w:p>
        </w:tc>
      </w:tr>
      <w:tr w:rsidR="00941D31" w:rsidRPr="00930852" w14:paraId="4DFC4835" w14:textId="77777777" w:rsidTr="00F677B4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063816EE" w14:textId="38BC2B3B" w:rsidR="00941D31" w:rsidRPr="00930852" w:rsidRDefault="00941D31" w:rsidP="00F67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269FB">
              <w:rPr>
                <w:rFonts w:ascii="Times New Roman" w:hAnsi="Times New Roman" w:cs="Times New Roman"/>
              </w:rPr>
              <w:t>aint Louis TV</w:t>
            </w:r>
          </w:p>
          <w:p w14:paraId="2C06688F" w14:textId="1EC255EE" w:rsidR="00941D31" w:rsidRDefault="00941D31" w:rsidP="00F677B4">
            <w:pPr>
              <w:rPr>
                <w:rStyle w:val="Emphasis"/>
                <w:rFonts w:ascii="Times New Roman" w:hAnsi="Times New Roman" w:cs="Times New Roman"/>
              </w:rPr>
            </w:pPr>
            <w:r>
              <w:rPr>
                <w:rStyle w:val="Emphasis"/>
                <w:rFonts w:ascii="Times New Roman" w:hAnsi="Times New Roman" w:cs="Times New Roman"/>
              </w:rPr>
              <w:t>Int</w:t>
            </w:r>
            <w:r w:rsidR="006269FB">
              <w:rPr>
                <w:rStyle w:val="Emphasis"/>
                <w:rFonts w:ascii="Times New Roman" w:hAnsi="Times New Roman" w:cs="Times New Roman"/>
              </w:rPr>
              <w:t>ern</w:t>
            </w:r>
          </w:p>
          <w:p w14:paraId="30D4659B" w14:textId="5698DF8D" w:rsidR="00C02774" w:rsidRPr="00C02774" w:rsidRDefault="006269FB" w:rsidP="00C02774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 xml:space="preserve">Production assistant and doing </w:t>
            </w:r>
            <w:r w:rsidR="00F37E3E">
              <w:rPr>
                <w:rStyle w:val="Emphasis"/>
                <w:rFonts w:ascii="Times New Roman" w:hAnsi="Times New Roman" w:cs="Times New Roman"/>
                <w:i w:val="0"/>
                <w:iCs w:val="0"/>
              </w:rPr>
              <w:t>the calculations for each tv shows.</w:t>
            </w:r>
          </w:p>
        </w:tc>
        <w:tc>
          <w:tcPr>
            <w:tcW w:w="1379" w:type="dxa"/>
          </w:tcPr>
          <w:p w14:paraId="5F4AA72D" w14:textId="2B788E91" w:rsidR="00941D31" w:rsidRPr="00930852" w:rsidRDefault="00C02774" w:rsidP="00F67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="00941D31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18</w:t>
            </w:r>
            <w:r w:rsidR="00941D31">
              <w:rPr>
                <w:rFonts w:ascii="Times New Roman" w:hAnsi="Times New Roman" w:cs="Times New Roman"/>
              </w:rPr>
              <w:t xml:space="preserve"> – May 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208B007B" w14:textId="17FFCCD1" w:rsidR="00715546" w:rsidRPr="00715546" w:rsidRDefault="00715546">
      <w:pPr>
        <w:rPr>
          <w:rFonts w:ascii="Times New Roman" w:hAnsi="Times New Roman" w:cs="Times New Roman"/>
        </w:rPr>
      </w:pPr>
    </w:p>
    <w:sectPr w:rsidR="00715546" w:rsidRPr="00715546">
      <w:footerReference w:type="default" r:id="rId10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CCA5D" w14:textId="77777777" w:rsidR="00930852" w:rsidRDefault="00930852">
      <w:r>
        <w:separator/>
      </w:r>
    </w:p>
  </w:endnote>
  <w:endnote w:type="continuationSeparator" w:id="0">
    <w:p w14:paraId="226E1A0B" w14:textId="77777777" w:rsidR="00930852" w:rsidRDefault="0093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4120A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B19A9" w14:textId="77777777" w:rsidR="00930852" w:rsidRDefault="00930852">
      <w:r>
        <w:separator/>
      </w:r>
    </w:p>
  </w:footnote>
  <w:footnote w:type="continuationSeparator" w:id="0">
    <w:p w14:paraId="142845CB" w14:textId="77777777" w:rsidR="00930852" w:rsidRDefault="0093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A1B1A"/>
    <w:multiLevelType w:val="hybridMultilevel"/>
    <w:tmpl w:val="D252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7633"/>
    <w:multiLevelType w:val="hybridMultilevel"/>
    <w:tmpl w:val="AA50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56F0A"/>
    <w:multiLevelType w:val="hybridMultilevel"/>
    <w:tmpl w:val="CE98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D4097"/>
    <w:multiLevelType w:val="hybridMultilevel"/>
    <w:tmpl w:val="66D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1241">
    <w:abstractNumId w:val="10"/>
  </w:num>
  <w:num w:numId="2" w16cid:durableId="377901352">
    <w:abstractNumId w:val="14"/>
  </w:num>
  <w:num w:numId="3" w16cid:durableId="864948060">
    <w:abstractNumId w:val="5"/>
  </w:num>
  <w:num w:numId="4" w16cid:durableId="1784690785">
    <w:abstractNumId w:val="4"/>
  </w:num>
  <w:num w:numId="5" w16cid:durableId="110366984">
    <w:abstractNumId w:val="17"/>
  </w:num>
  <w:num w:numId="6" w16cid:durableId="191266801">
    <w:abstractNumId w:val="12"/>
  </w:num>
  <w:num w:numId="7" w16cid:durableId="1904564321">
    <w:abstractNumId w:val="18"/>
  </w:num>
  <w:num w:numId="8" w16cid:durableId="1639264987">
    <w:abstractNumId w:val="3"/>
  </w:num>
  <w:num w:numId="9" w16cid:durableId="1233929567">
    <w:abstractNumId w:val="2"/>
  </w:num>
  <w:num w:numId="10" w16cid:durableId="1720589916">
    <w:abstractNumId w:val="1"/>
  </w:num>
  <w:num w:numId="11" w16cid:durableId="430316385">
    <w:abstractNumId w:val="0"/>
  </w:num>
  <w:num w:numId="12" w16cid:durableId="2007515277">
    <w:abstractNumId w:val="15"/>
  </w:num>
  <w:num w:numId="13" w16cid:durableId="1435979517">
    <w:abstractNumId w:val="7"/>
  </w:num>
  <w:num w:numId="14" w16cid:durableId="197478463">
    <w:abstractNumId w:val="9"/>
  </w:num>
  <w:num w:numId="15" w16cid:durableId="992219274">
    <w:abstractNumId w:val="6"/>
  </w:num>
  <w:num w:numId="16" w16cid:durableId="305358196">
    <w:abstractNumId w:val="13"/>
  </w:num>
  <w:num w:numId="17" w16cid:durableId="2116634339">
    <w:abstractNumId w:val="8"/>
  </w:num>
  <w:num w:numId="18" w16cid:durableId="1499425043">
    <w:abstractNumId w:val="11"/>
  </w:num>
  <w:num w:numId="19" w16cid:durableId="2236117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52"/>
    <w:rsid w:val="0000013F"/>
    <w:rsid w:val="00001CCD"/>
    <w:rsid w:val="00112960"/>
    <w:rsid w:val="00112D3A"/>
    <w:rsid w:val="0022595F"/>
    <w:rsid w:val="00265141"/>
    <w:rsid w:val="00320560"/>
    <w:rsid w:val="0034543D"/>
    <w:rsid w:val="00386B65"/>
    <w:rsid w:val="006269FB"/>
    <w:rsid w:val="006411F7"/>
    <w:rsid w:val="006C02D2"/>
    <w:rsid w:val="007149DD"/>
    <w:rsid w:val="00715546"/>
    <w:rsid w:val="007D2719"/>
    <w:rsid w:val="0085172D"/>
    <w:rsid w:val="008951AA"/>
    <w:rsid w:val="00900445"/>
    <w:rsid w:val="00904F88"/>
    <w:rsid w:val="00930852"/>
    <w:rsid w:val="00941D31"/>
    <w:rsid w:val="009931A9"/>
    <w:rsid w:val="00A10428"/>
    <w:rsid w:val="00A16D47"/>
    <w:rsid w:val="00A54DFF"/>
    <w:rsid w:val="00A65E9F"/>
    <w:rsid w:val="00A92BA2"/>
    <w:rsid w:val="00AD4F91"/>
    <w:rsid w:val="00AE61C8"/>
    <w:rsid w:val="00B00BCE"/>
    <w:rsid w:val="00BA3A56"/>
    <w:rsid w:val="00C02774"/>
    <w:rsid w:val="00D02ABF"/>
    <w:rsid w:val="00DC384E"/>
    <w:rsid w:val="00DF22E4"/>
    <w:rsid w:val="00E37117"/>
    <w:rsid w:val="00EA4222"/>
    <w:rsid w:val="00EE1104"/>
    <w:rsid w:val="00F06D44"/>
    <w:rsid w:val="00F21412"/>
    <w:rsid w:val="00F37E3E"/>
    <w:rsid w:val="00F415DC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C06C99"/>
  <w15:docId w15:val="{79B11548-8BFD-4268-8327-8204B05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C02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F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kpae43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ince-kpa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nce%20Kpae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7E3C2A4D10488EBAB824D6FFA37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DE5B5-A07A-499F-A252-BAF79572B01D}"/>
      </w:docPartPr>
      <w:docPartBody>
        <w:p w:rsidR="00482E55" w:rsidRDefault="00482E55">
          <w:pPr>
            <w:pStyle w:val="B77E3C2A4D10488EBAB824D6FFA3782E"/>
          </w:pPr>
          <w:r>
            <w:t>Your Name</w:t>
          </w:r>
        </w:p>
      </w:docPartBody>
    </w:docPart>
    <w:docPart>
      <w:docPartPr>
        <w:name w:val="F605DF4EE2A24A81AC4BA2BD10915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F0D98-568F-4A59-A0A8-E7AA4ADB3966}"/>
      </w:docPartPr>
      <w:docPartBody>
        <w:p w:rsidR="00482E55" w:rsidRDefault="00482E55">
          <w:pPr>
            <w:pStyle w:val="F605DF4EE2A24A81AC4BA2BD109159F5"/>
          </w:pPr>
          <w:r>
            <w:t>Objective</w:t>
          </w:r>
        </w:p>
      </w:docPartBody>
    </w:docPart>
    <w:docPart>
      <w:docPartPr>
        <w:name w:val="42860EAC642F40BF90F0669717EC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98245-E22E-4175-B58F-EB0301259554}"/>
      </w:docPartPr>
      <w:docPartBody>
        <w:p w:rsidR="00482E55" w:rsidRDefault="00482E55">
          <w:pPr>
            <w:pStyle w:val="42860EAC642F40BF90F0669717EC9467"/>
          </w:pPr>
          <w:r>
            <w:t>Education</w:t>
          </w:r>
        </w:p>
      </w:docPartBody>
    </w:docPart>
    <w:docPart>
      <w:docPartPr>
        <w:name w:val="ECD41FCD3A304C3BAD591CADC7A9E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4A848-8ACC-427C-B34F-82F740E2CF28}"/>
      </w:docPartPr>
      <w:docPartBody>
        <w:p w:rsidR="00482E55" w:rsidRDefault="00482E55">
          <w:pPr>
            <w:pStyle w:val="ECD41FCD3A304C3BAD591CADC7A9E57E"/>
          </w:pPr>
          <w:r>
            <w:t>Skills &amp; Abilities</w:t>
          </w:r>
        </w:p>
      </w:docPartBody>
    </w:docPart>
    <w:docPart>
      <w:docPartPr>
        <w:name w:val="C9E8FEB1547A4D01B3D4800412F3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89B92-E720-4C75-BA96-8C52ADDC69F2}"/>
      </w:docPartPr>
      <w:docPartBody>
        <w:p w:rsidR="00482E55" w:rsidRDefault="00482E55">
          <w:pPr>
            <w:pStyle w:val="C9E8FEB1547A4D01B3D4800412F3F920"/>
          </w:pPr>
          <w:r>
            <w:t>Leadership</w:t>
          </w:r>
        </w:p>
      </w:docPartBody>
    </w:docPart>
    <w:docPart>
      <w:docPartPr>
        <w:name w:val="1E6D3FEF83664BA896170729E62AF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A299-D179-4003-BD26-9FA2628564F5}"/>
      </w:docPartPr>
      <w:docPartBody>
        <w:p w:rsidR="00482E55" w:rsidRDefault="00482E55">
          <w:pPr>
            <w:pStyle w:val="1E6D3FEF83664BA896170729E62AF6F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95612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55"/>
    <w:rsid w:val="00482E55"/>
    <w:rsid w:val="00B00BCE"/>
    <w:rsid w:val="00D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E3C2A4D10488EBAB824D6FFA3782E">
    <w:name w:val="B77E3C2A4D10488EBAB824D6FFA3782E"/>
  </w:style>
  <w:style w:type="paragraph" w:customStyle="1" w:styleId="F605DF4EE2A24A81AC4BA2BD109159F5">
    <w:name w:val="F605DF4EE2A24A81AC4BA2BD109159F5"/>
  </w:style>
  <w:style w:type="paragraph" w:customStyle="1" w:styleId="42860EAC642F40BF90F0669717EC9467">
    <w:name w:val="42860EAC642F40BF90F0669717EC9467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kern w:val="0"/>
      <w:sz w:val="20"/>
      <w:szCs w:val="20"/>
      <w14:ligatures w14:val="none"/>
    </w:rPr>
  </w:style>
  <w:style w:type="paragraph" w:customStyle="1" w:styleId="ECD41FCD3A304C3BAD591CADC7A9E57E">
    <w:name w:val="ECD41FCD3A304C3BAD591CADC7A9E57E"/>
  </w:style>
  <w:style w:type="paragraph" w:customStyle="1" w:styleId="C9E8FEB1547A4D01B3D4800412F3F920">
    <w:name w:val="C9E8FEB1547A4D01B3D4800412F3F920"/>
  </w:style>
  <w:style w:type="paragraph" w:customStyle="1" w:styleId="1E6D3FEF83664BA896170729E62AF6FF">
    <w:name w:val="1E6D3FEF83664BA896170729E62AF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37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Kpae</dc:creator>
  <cp:keywords/>
  <dc:description/>
  <cp:lastModifiedBy>Prince Kpae</cp:lastModifiedBy>
  <cp:revision>30</cp:revision>
  <dcterms:created xsi:type="dcterms:W3CDTF">2024-05-11T13:17:00Z</dcterms:created>
  <dcterms:modified xsi:type="dcterms:W3CDTF">2024-05-16T20:02:00Z</dcterms:modified>
  <cp:version/>
</cp:coreProperties>
</file>